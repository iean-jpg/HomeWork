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705C" w14:textId="77777777" w:rsidR="00910841" w:rsidRDefault="00E008A5">
      <w:pPr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  <w:r>
        <w:rPr>
          <w:rFonts w:hint="eastAsia"/>
        </w:rPr>
        <w:t xml:space="preserve">         </w:t>
      </w:r>
      <w:r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 xml:space="preserve"> el和jstl综合作业</w:t>
      </w:r>
    </w:p>
    <w:p w14:paraId="6E6F4313" w14:textId="77777777" w:rsidR="00910841" w:rsidRDefault="00910841">
      <w:pPr>
        <w:rPr>
          <w:b/>
          <w:bCs/>
        </w:rPr>
      </w:pPr>
    </w:p>
    <w:p w14:paraId="3D6D1EF2" w14:textId="77777777" w:rsidR="00910841" w:rsidRDefault="00E008A5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实验目的：</w:t>
      </w:r>
    </w:p>
    <w:p w14:paraId="1E490B40" w14:textId="77777777" w:rsidR="00910841" w:rsidRDefault="00E008A5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1、熟练掌握使用EL+jstl显示数据</w:t>
      </w:r>
    </w:p>
    <w:p w14:paraId="734147DA" w14:textId="77777777" w:rsidR="00910841" w:rsidRDefault="00E008A5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实验内容</w:t>
      </w:r>
    </w:p>
    <w:p w14:paraId="2A6E597A" w14:textId="77777777" w:rsidR="00910841" w:rsidRDefault="00E008A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利用el+jstl显示新闻栏目</w:t>
      </w:r>
    </w:p>
    <w:p w14:paraId="666B6AB8" w14:textId="77777777" w:rsidR="00910841" w:rsidRDefault="00E008A5">
      <w:r>
        <w:rPr>
          <w:noProof/>
        </w:rPr>
        <w:drawing>
          <wp:inline distT="0" distB="0" distL="114300" distR="114300" wp14:anchorId="7692CD47" wp14:editId="78DA0BFC">
            <wp:extent cx="3846195" cy="2790190"/>
            <wp:effectExtent l="0" t="0" r="9525" b="13970"/>
            <wp:docPr id="16" name="图片 15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a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0709" w14:textId="77777777" w:rsidR="00910841" w:rsidRDefault="00E008A5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用 jstl 与 el 完成项目中的个人中心功能 ( 可以使用用户信息表) 注：个人中心有三个功能块如下 : </w:t>
      </w:r>
    </w:p>
    <w:p w14:paraId="4A1CB737" w14:textId="77777777" w:rsidR="00910841" w:rsidRDefault="00E008A5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a:显示个人基本资料 ,b:修改个人基本资料 ,c:修改密码</w:t>
      </w:r>
    </w:p>
    <w:p w14:paraId="4AAD95BE" w14:textId="77777777" w:rsidR="00910841" w:rsidRDefault="00E008A5">
      <w:p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具体要求：</w:t>
      </w:r>
    </w:p>
    <w:p w14:paraId="00566EEC" w14:textId="77777777" w:rsidR="00910841" w:rsidRDefault="00E008A5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 xml:space="preserve">用 el 表达式显示用户基本资料 ; 提示 : 基本资料可从 session 作用域中取出 ; </w:t>
      </w:r>
    </w:p>
    <w:p w14:paraId="0EE9FF7F" w14:textId="77777777" w:rsidR="00910841" w:rsidRDefault="00E008A5">
      <w:p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 xml:space="preserve">2、 修改用户基本资料 ; 提示：修改页 </w:t>
      </w:r>
    </w:p>
    <w:p w14:paraId="41FB619C" w14:textId="77777777" w:rsidR="00910841" w:rsidRDefault="00E008A5">
      <w:p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 xml:space="preserve">3、个性用户密码 ; 提示：修改页 </w:t>
      </w:r>
    </w:p>
    <w:p w14:paraId="63DC87E6" w14:textId="77777777" w:rsidR="00910841" w:rsidRDefault="00910841">
      <w:pPr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</w:p>
    <w:p w14:paraId="35D575D4" w14:textId="1BA62870" w:rsidR="00E008A5" w:rsidRDefault="00E008A5" w:rsidP="00E008A5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实验过程：</w:t>
      </w:r>
    </w:p>
    <w:p w14:paraId="506A0091" w14:textId="03CF16B1" w:rsidR="00E008A5" w:rsidRDefault="00E008A5" w:rsidP="00E008A5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</w:t>
      </w:r>
    </w:p>
    <w:p w14:paraId="3AA63947" w14:textId="50A18850" w:rsidR="00E008A5" w:rsidRDefault="00E008A5" w:rsidP="00E008A5">
      <w:pPr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F752C2" wp14:editId="485C8B12">
            <wp:extent cx="5274310" cy="2355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4C09" w14:textId="11600AAB" w:rsidR="00E008A5" w:rsidRDefault="00E008A5">
      <w:pPr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54FEC05A" wp14:editId="3EC6C63B">
            <wp:extent cx="5274310" cy="4414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5FDA" w14:textId="2AEF3776" w:rsidR="00E008A5" w:rsidRDefault="00E008A5" w:rsidP="00E008A5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</w:t>
      </w:r>
    </w:p>
    <w:p w14:paraId="4CFA09A1" w14:textId="7F6A5726" w:rsidR="00E008A5" w:rsidRDefault="00246678" w:rsidP="00E008A5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6A2894" wp14:editId="29215944">
            <wp:extent cx="5274310" cy="3091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37A7" w14:textId="39C046C2" w:rsidR="00246678" w:rsidRDefault="00246678" w:rsidP="00E008A5">
      <w:pPr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6748DC" wp14:editId="418485E9">
            <wp:extent cx="5274310" cy="13315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A002" w14:textId="6EF8012F" w:rsidR="00E008A5" w:rsidRDefault="00E008A5" w:rsidP="00E008A5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实验</w:t>
      </w:r>
      <w:r w:rsidR="00246678">
        <w:rPr>
          <w:rFonts w:asciiTheme="minorEastAsia" w:hAnsiTheme="minorEastAsia" w:cstheme="minorEastAsia" w:hint="eastAsia"/>
          <w:b/>
          <w:bCs/>
          <w:sz w:val="28"/>
          <w:szCs w:val="28"/>
        </w:rPr>
        <w:t>结果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14:paraId="360FFA60" w14:textId="0F20F680" w:rsidR="00E008A5" w:rsidRDefault="00E008A5" w:rsidP="00E008A5">
      <w:pPr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9D3316" wp14:editId="18321FFD">
            <wp:extent cx="5274310" cy="21697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60F9" w14:textId="7E278DF3" w:rsidR="00E008A5" w:rsidRDefault="00246678">
      <w:pPr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  <w:r>
        <w:rPr>
          <w:rFonts w:asciiTheme="majorEastAsia" w:eastAsiaTheme="majorEastAsia" w:hAnsiTheme="majorEastAsia" w:cstheme="majorEastAsia"/>
          <w:b/>
          <w:bCs/>
          <w:sz w:val="44"/>
          <w:szCs w:val="44"/>
        </w:rPr>
        <w:tab/>
      </w:r>
      <w:r>
        <w:rPr>
          <w:noProof/>
        </w:rPr>
        <w:drawing>
          <wp:inline distT="0" distB="0" distL="0" distR="0" wp14:anchorId="79699BEA" wp14:editId="6EB057DC">
            <wp:extent cx="5274310" cy="694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AD5F" w14:textId="221683FE" w:rsidR="00246678" w:rsidRDefault="00246678">
      <w:pPr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95B3E41" wp14:editId="6C703115">
            <wp:extent cx="2880610" cy="922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7114" w14:textId="2FD85CC9" w:rsidR="00246678" w:rsidRDefault="00246678">
      <w:pPr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A6C4A90" wp14:editId="47752AFD">
            <wp:extent cx="5052498" cy="1249788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72000" w14:textId="77777777" w:rsidR="00590C0B" w:rsidRDefault="00590C0B" w:rsidP="00FB309D">
      <w:r>
        <w:separator/>
      </w:r>
    </w:p>
  </w:endnote>
  <w:endnote w:type="continuationSeparator" w:id="0">
    <w:p w14:paraId="730CF356" w14:textId="77777777" w:rsidR="00590C0B" w:rsidRDefault="00590C0B" w:rsidP="00FB3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976FA" w14:textId="77777777" w:rsidR="00590C0B" w:rsidRDefault="00590C0B" w:rsidP="00FB309D">
      <w:r>
        <w:separator/>
      </w:r>
    </w:p>
  </w:footnote>
  <w:footnote w:type="continuationSeparator" w:id="0">
    <w:p w14:paraId="6EA0E357" w14:textId="77777777" w:rsidR="00590C0B" w:rsidRDefault="00590C0B" w:rsidP="00FB3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A37CC6"/>
    <w:multiLevelType w:val="singleLevel"/>
    <w:tmpl w:val="DDA37CC6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271E7245"/>
    <w:multiLevelType w:val="singleLevel"/>
    <w:tmpl w:val="271E7245"/>
    <w:lvl w:ilvl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324484"/>
    <w:rsid w:val="00246678"/>
    <w:rsid w:val="00590C0B"/>
    <w:rsid w:val="00910841"/>
    <w:rsid w:val="00E008A5"/>
    <w:rsid w:val="00FB309D"/>
    <w:rsid w:val="04324484"/>
    <w:rsid w:val="54347B8B"/>
    <w:rsid w:val="6362363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4EAEFC"/>
  <w15:docId w15:val="{E44414A4-770A-4A32-9E70-634CDE68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B3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B309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FB3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B309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52</TotalTime>
  <Pages>4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AK king</cp:lastModifiedBy>
  <cp:revision>2</cp:revision>
  <dcterms:created xsi:type="dcterms:W3CDTF">2018-07-05T11:53:00Z</dcterms:created>
  <dcterms:modified xsi:type="dcterms:W3CDTF">2021-05-08T11:43:00Z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